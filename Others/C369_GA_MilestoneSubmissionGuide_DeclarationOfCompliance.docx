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3DA767C4" w:rsidR="00B47D59" w:rsidRPr="00922CB2" w:rsidRDefault="00942FFE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23050595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44C0A2B4" w:rsidR="00B47D59" w:rsidRPr="00922CB2" w:rsidRDefault="00942FFE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Raelyn Loh Ying Yi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51C7FD74" w:rsidR="00B47D59" w:rsidRPr="00922CB2" w:rsidRDefault="00210B49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W66L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pt" o:ole="">
                  <v:imagedata r:id="rId15" o:title=""/>
                </v:shape>
                <o:OLEObject Type="Embed" ProgID="Acrobat.Document.DC" ShapeID="_x0000_i1025" DrawAspect="Icon" ObjectID="_1777583778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4009EA22" w:rsidR="00B47D59" w:rsidRDefault="00F05A5F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FEA87B9" wp14:editId="7AEFD8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-161925</wp:posOffset>
                      </wp:positionV>
                      <wp:extent cx="1517695" cy="466560"/>
                      <wp:effectExtent l="38100" t="57150" r="6350" b="48260"/>
                      <wp:wrapNone/>
                      <wp:docPr id="1075713419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7695" cy="46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26A3FE" id="Ink 23" o:spid="_x0000_s1026" type="#_x0000_t75" style="position:absolute;margin-left:.85pt;margin-top:-13.45pt;width:120.9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">
                      <v:imagedata r:id="rId18" o:title=""/>
                    </v:shape>
                  </w:pict>
                </mc:Fallback>
              </mc:AlternateConten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2E3606C6" w:rsidR="00B47D59" w:rsidRPr="00922CB2" w:rsidRDefault="00D3573B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17/05/202</w:t>
            </w:r>
            <w:r w:rsidR="00627B86">
              <w:rPr>
                <w:sz w:val="22"/>
                <w:szCs w:val="22"/>
              </w:rPr>
              <w:t>4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20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21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8BAF7" w14:textId="77777777" w:rsidR="00B57E98" w:rsidRDefault="00B57E98" w:rsidP="00785CBA">
      <w:r>
        <w:separator/>
      </w:r>
    </w:p>
  </w:endnote>
  <w:endnote w:type="continuationSeparator" w:id="0">
    <w:p w14:paraId="1736F615" w14:textId="77777777" w:rsidR="00B57E98" w:rsidRDefault="00B57E98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90525" w14:textId="77777777" w:rsidR="00B57E98" w:rsidRDefault="00B57E98" w:rsidP="00785CBA">
      <w:r>
        <w:separator/>
      </w:r>
    </w:p>
  </w:footnote>
  <w:footnote w:type="continuationSeparator" w:id="0">
    <w:p w14:paraId="5282F8B9" w14:textId="77777777" w:rsidR="00B57E98" w:rsidRDefault="00B57E98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0B49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1825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27B86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42FFE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2F98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6774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57E98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9795A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3573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5A5F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s://myrp.sharepoint.com/sites/StudentHandbook/SitePages/assessment_rules_and_regulations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6:29:09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0 945 24575,'2'-4'0,"0"0"0,0 0 0,0 0 0,0 0 0,1 0 0,0 1 0,-1-1 0,1 1 0,1 0 0,-1 0 0,4-3 0,0-1 0,-1 0 0,0 0 0,0 0 0,-1-1 0,0 0 0,-1 0 0,7-16 0,16-57 0,-14 36 0,0 9 0,-2-1 0,-2-1 0,-1 1 0,-2-2 0,-2 1 0,0-57 0,-4 60 0,1 25 0,-1 0 0,0 0 0,-1 0 0,0 0 0,0 0 0,-4-11 0,4 19 0,0 0 0,0 0 0,0 0 0,-1 1 0,1-1 0,-1 0 0,1 1 0,-1 0 0,0-1 0,1 1 0,-1 0 0,0 0 0,0 0 0,0 0 0,0 0 0,0 0 0,0 0 0,0 1 0,0-1 0,0 1 0,-1 0 0,1-1 0,-3 1 0,-2 0 0,-1-1 0,0 1 0,1 1 0,-1 0 0,-9 2 0,14-3 0,0 1 0,1 1 0,-1-1 0,1 0 0,0 1 0,-1-1 0,1 1 0,0 0 0,0-1 0,0 1 0,0 0 0,0 0 0,1 0 0,-1 1 0,1-1 0,-1 0 0,1 1 0,0-1 0,0 1 0,0-1 0,0 1 0,-1 4 0,-1 6 0,0 1 0,1-1 0,-1 16 0,3-25 0,-4 48 0,2-1 0,3 1 0,1-1 0,3 0 0,3 0 0,1 0 0,20 61 0,-20-89 0,0 1 0,1-2 0,2 0 0,0 0 0,1-1 0,1 0 0,1-2 0,1 1 0,1-2 0,0 0 0,2-1 0,28 20 0,-42-33 0,1 0 0,-1 0 0,0 0 0,0 1 0,0-1 0,-1 1 0,1 0 0,-1 1 0,0-1 0,-1 1 0,0 0 0,1-1 0,-2 2 0,1-1 0,2 9 0,-3-11 0,0 1 0,0 0 0,0-1 0,1 1 0,0-1 0,0 0 0,0 0 0,0 0 0,1 0 0,0 0 0,-1-1 0,1 0 0,0 0 0,1 0 0,-1 0 0,1 0 0,-1-1 0,7 2 0,-8-2 0,1-1 0,0 0 0,0-1 0,0 1 0,0-1 0,0 0 0,0 1 0,0-2 0,0 1 0,0 0 0,0-1 0,0 0 0,0 0 0,0 0 0,-1 0 0,1-1 0,0 1 0,-1-1 0,1 0 0,-1 0 0,0 0 0,1-1 0,-1 1 0,3-4 0,8-9 0,-1 0 0,0-1 0,-1-1 0,-1 0 0,0 0 0,-2-1 0,0 0 0,0-1 0,6-25 0,3-22 0,15-97 0,-18 74 0,-2-25 0,-11 99 0,0-2-1365,1 5-5461</inkml:trace>
  <inkml:trace contextRef="#ctx0" brushRef="#br0" timeOffset="2765.57">1112 645 24575,'1'-16'0,"-2"0"0,0 0 0,-1 0 0,0 1 0,-1-1 0,-1 0 0,-1 1 0,0 0 0,-1 0 0,-14-27 0,17 39 0,0 0 0,0 0 0,-1 0 0,1 0 0,-1 1 0,1-1 0,-1 1 0,0 0 0,0 0 0,0 0 0,0 0 0,0 1 0,0 0 0,-1 0 0,1 0 0,0 0 0,-1 1 0,1 0 0,0-1 0,-1 2 0,1-1 0,-1 0 0,1 1 0,0 0 0,-1 0 0,1 0 0,0 1 0,0-1 0,0 1 0,0 0 0,0 0 0,0 0 0,-6 6 0,-3 5 0,1 0 0,1 1 0,0 1 0,1 0 0,0 0 0,1 1 0,1 0 0,-6 18 0,3-6 0,2 1 0,0 1 0,-7 59 0,15-81 0,-2 8 0,1 0 0,1-1 0,1 1 0,0 0 0,1 0 0,4 21 0,-5-35 0,1 0 0,0 0 0,0 0 0,0 0 0,0 0 0,0 0 0,0 0 0,1 0 0,-1-1 0,1 1 0,-1-1 0,1 1 0,0-1 0,-1 0 0,1 1 0,0-1 0,0 0 0,0 0 0,0 0 0,0 0 0,0-1 0,0 1 0,0 0 0,0-1 0,0 0 0,0 1 0,1-1 0,-1 0 0,0 0 0,0 0 0,0 0 0,1-1 0,-1 1 0,3-2 0,1 1 0,1 0 0,-1-1 0,0 0 0,0-1 0,0 1 0,0-1 0,0 0 0,0-1 0,-1 1 0,8-7 0,4-8 0,0-1 0,-2-1 0,26-41 0,26-73 0,-66 133 0,9-19 0,-4 16 0,-1 13 0,-2 15 0,0 1 0,-2-1 0,-1 31 0,-1-26 0,6 52 0,-3-63 0,2 1 0,11 34 0,-13-48 0,0 0 0,0-1 0,0 1 0,0 0 0,1-1 0,0 0 0,0 1 0,0-1 0,0 0 0,1-1 0,-1 1 0,1 0 0,0-1 0,0 0 0,8 5 0,-9-7 0,0-1 0,-1 1 0,1-1 0,0 1 0,0-1 0,0 0 0,0 0 0,-1 0 0,1 0 0,0-1 0,0 1 0,0-1 0,0 1 0,-1-1 0,1 0 0,0 0 0,-1-1 0,1 1 0,-1 0 0,1-1 0,-1 0 0,0 1 0,1-1 0,1-2 0,7-7 0,0 1 0,-1-1 0,10-15 0,-17 22 0,13-19 0,-1-1 0,-1 0 0,-1-1 0,-2 0 0,0-1 0,13-51 0,23-172 0,-38 190 0,-6 38 0,10-77 0,-13 97 0,0 0 0,0-1 0,0 1 0,0 0 0,0 0 0,0-1 0,0 1 0,0 0 0,-1-1 0,1 1 0,0 0 0,-1 0 0,1-1 0,-1 1 0,0 0 0,1 0 0,-2-2 0,1 3 0,1-1 0,-1 1 0,0-1 0,1 1 0,-1 0 0,0 0 0,1-1 0,-1 1 0,0 0 0,0 0 0,1 0 0,-1 0 0,0 0 0,1 0 0,-1 0 0,0 0 0,0 0 0,1 0 0,-1 0 0,0 0 0,1 0 0,-2 1 0,-2 1 0,1 0 0,-1-1 0,1 2 0,0-1 0,0 0 0,-1 0 0,2 1 0,-1 0 0,0 0 0,-3 4 0,-2 6 0,1 0 0,0 0 0,1 1 0,0 0 0,1 0 0,0 0 0,2 1 0,-1-1 0,0 16 0,-1 25 0,1 58 0,4-93 0,-1 8 0,2 0 0,0 0 0,2 0 0,10 42 0,-11-62 0,1 0 0,0 0 0,0 0 0,0-1 0,1 0 0,0 1 0,1-1 0,-1 0 0,1-1 0,1 1 0,-1-1 0,1 0 0,0-1 0,1 1 0,-1-1 0,1 0 0,0-1 0,0 0 0,13 6 0,-10-6 0,1-1 0,-1 0 0,1 0 0,-1-1 0,1 0 0,20 0 0,-25-2 0,1 0 0,-1-1 0,0 0 0,1 0 0,-1 0 0,0-1 0,0 0 0,1 0 0,-2 0 0,1-1 0,0 0 0,0 0 0,5-5 0,8-8 0,0-2 0,-2 0 0,0 0 0,-1-2 0,14-22 0,62-110 0,-70 111 0,-2-1 0,-2 0 0,-1-2 0,-3 0 0,-1 0 0,-2-1 0,-3-1 0,-1 0 0,-2 0 0,-2-54 0,-7-26 0,1 313 0,3-94 0,4 0 0,4-1 0,37 166 0,-44-251 0,23 89 0,53 137 0,-75-228 0,1 1 0,-1-1 0,1 1 0,1-1 0,-1 0 0,1 0 0,-1-1 0,8 8 0,-10-11 0,0-1 0,0 1 0,0 0 0,0-1 0,1 1 0,-1-1 0,0 1 0,0-1 0,0 1 0,0-1 0,1 0 0,-1 0 0,0 1 0,0-1 0,1 0 0,-1 0 0,0 0 0,2-1 0,-1 1 0,-1-1 0,1 0 0,0 0 0,0 1 0,-1-1 0,1-1 0,0 1 0,-1 0 0,1 0 0,-1 0 0,0-1 0,1 1 0,-1-1 0,0 1 0,1-3 0,8-13 0,-2 0 0,0 0 0,0-1 0,-2 0 0,0-1 0,4-23 0,6-19 0,24-77 0,-5 18 0,65-155 0,-98 271 0,0-2 0,1 0 0,-1 1 0,1-1 0,0 1 0,1 0 0,-1 0 0,1 0 0,8-8 0,-11 12 0,-1 1 0,1 0 0,0-1 0,-1 1 0,1 0 0,0 0 0,0-1 0,-1 1 0,1 0 0,0 0 0,-1 0 0,1 0 0,0 0 0,0 0 0,-1 0 0,1 0 0,0 0 0,0 0 0,-1 0 0,1 0 0,0 1 0,-1-1 0,1 0 0,0 1 0,-1-1 0,1 0 0,0 1 0,-1-1 0,1 1 0,-1-1 0,1 1 0,0-1 0,0 2 0,16 22 0,-15-19 0,11 18 0,17 27 0,-27-46 0,0 0 0,0-1 0,0 1 0,1-1 0,-1 1 0,1-1 0,0 0 0,0 0 0,4 2 0,-6-4 0,0-1 0,0 1 0,0-1 0,1 0 0,-1 1 0,0-1 0,0 0 0,0 0 0,0-1 0,0 1 0,0 0 0,1-1 0,-1 1 0,0-1 0,0 1 0,0-1 0,0 0 0,0 0 0,-1 0 0,1 0 0,3-2 0,4-4 0,0-1 0,14-12 0,-17 14 0,51-60 0,-57 65 0,1 1 0,-1-1 0,1 1 0,-1 0 0,1-1 0,-1 1 0,1 0 0,0 0 0,-1-1 0,1 1 0,-1 0 0,1 0 0,0 0 0,-1 0 0,1 0 0,0 0 0,-1 0 0,1 0 0,0 0 0,-1 0 0,1 0 0,-1 0 0,1 0 0,0 1 0,-1-1 0,1 0 0,-1 0 0,1 1 0,0-1 0,-1 0 0,1 1 0,-1-1 0,1 1 0,-1-1 0,1 1 0,-1-1 0,0 1 0,1-1 0,-1 1 0,0-1 0,1 1 0,15 27 0,-15-27 0,12 30 0,-2-1 0,0 2 0,-3 0 0,0 0 0,5 57 0,-2 169 0,-11-244 0,0 44 0,-11 79 0,7-110 0,-1 1 0,-2-1 0,0 0 0,-22 49 0,27-72 0,1-1 0,-1 1 0,0-1 0,-1 1 0,1-1 0,0 0 0,-1 0 0,0 0 0,-4 4 0,6-7 0,0 1 0,0-1 0,0 1 0,0-1 0,0 0 0,0 1 0,0-1 0,-1 0 0,1 0 0,0 0 0,0 0 0,0 0 0,0 0 0,0 0 0,0 0 0,-1 0 0,1 0 0,0-1 0,0 1 0,0 0 0,0-1 0,0 1 0,0-1 0,0 1 0,0-1 0,0 0 0,0 1 0,0-1 0,0 0 0,1 1 0,-1-1 0,0 0 0,0 0 0,1 0 0,-1 0 0,1 0 0,-2-1 0,-3-7 0,1 1 0,-1 0 0,1-1 0,0 0 0,1 0 0,0 0 0,1 0 0,-3-16 0,1-6 0,0-41 0,5 39 0,1 0 0,2 0 0,1 0 0,1 1 0,2 0 0,1 0 0,2 1 0,1 0 0,18-32 0,3 2 0,3 2 0,3 1 0,58-68 0,-94 121 0,1 1 0,-1 0 0,1 0 0,-1 1 0,1-1 0,1 1 0,-1 0 0,0 0 0,1 0 0,-1 0 0,1 1 0,0 0 0,0 0 0,0 0 0,0 1 0,0-1 0,0 1 0,1 1 0,-1-1 0,0 1 0,1 0 0,-1 0 0,9 1 0,-5 0 0,0-1 0,0 2 0,0 0 0,0 0 0,0 0 0,0 1 0,9 4 0,-13-4 0,0 1 0,0-1 0,0 1 0,0 0 0,0 0 0,-1 1 0,0-1 0,0 1 0,0 0 0,0 0 0,4 9 0,8 18 0,22 58 0,-5-7 0,-14-43 0,-1-2 0,24 71 0,-35-93 0,-6-16 0,-1 0 0,0 0 0,0 0 0,0 0 0,0 1 0,0-1 0,1 0 0,-1 0 0,0 0 0,0 0 0,0 0 0,1 0 0,-1 0 0,0 0 0,0 0 0,0 0 0,1 0 0,-1 1 0,0-1 0,0 0 0,0 0 0,1-1 0,-1 1 0,0 0 0,0 0 0,0 0 0,1 0 0,-1 0 0,0 0 0,0 0 0,0 0 0,0 0 0,1 0 0,-1 0 0,0 0 0,0-1 0,1 1 0,1-3 0,1-1 0,-1 0 0,0 1 0,0-1 0,3-7 0,-3 7 0,55-124 0,62-126 0,-107 233 0,27-50 0,74-102 0,-112 171 0,0 1 0,0-1 0,0 1 0,0-1 0,1 1 0,-1-1 0,0 1 0,0 0 0,1 0 0,-1 0 0,1 0 0,-1 0 0,1 0 0,0 0 0,-1 0 0,1 1 0,0-1 0,0 0 0,-1 1 0,1 0 0,0-1 0,0 1 0,0 0 0,-1 0 0,3 0 0,-1 1 0,-1 1 0,0-1 0,1 0 0,-1 1 0,0 0 0,0-1 0,0 1 0,0 0 0,0 0 0,-1 0 0,1 0 0,0 1 0,-1-1 0,0 0 0,3 5 0,4 9 0,102 177 0,-39-92 342,-59-85-684,2-1 1,0 0 0,0-1-1,18 12 1,-17-14-6485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2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4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RAELYN LOH YING YI</cp:lastModifiedBy>
  <cp:revision>17</cp:revision>
  <dcterms:created xsi:type="dcterms:W3CDTF">2024-05-15T15:08:00Z</dcterms:created>
  <dcterms:modified xsi:type="dcterms:W3CDTF">2024-05-18T16:30:00Z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